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1F2814">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1F2814">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1F2814">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1F2814">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1F2814">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1F2814">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1F2814">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1F2814">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1F2814">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1F2814">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1F2814">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1F2814">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1F2814">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1F2814">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1F2814">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1F2814">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1F2814">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1F2814">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1F2814">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1F2814">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1F2814">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1F2814">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1F2814">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1F2814">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1F2814">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1F2814">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1F2814">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1F2814">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1F2814">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1F2814">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1F2814">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1F2814">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1F2814">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1F2814">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1F2814">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1F2814">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1F2814">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1F2814">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73B43C66" w14:textId="332A1FDD" w:rsidR="000E214D"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CF0729">
        <w:t xml:space="preserve"> C# however is very complicated to use, is rather outdated, and for our application, its speed </w:t>
      </w:r>
      <w:r w:rsidR="00C80A10">
        <w:t>is not necessary. 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xml:space="preserve">, </w:t>
      </w:r>
      <w:r w:rsidR="00842A95">
        <w:t>(Kanchev,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r w:rsidR="00975773">
        <w:t>Python is an object oriented, high-level programming language designed for rapid development and ease of use</w:t>
      </w:r>
      <w:r w:rsidR="00515040">
        <w:t>,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515040">
        <w:t>.</w:t>
      </w:r>
      <w:r w:rsidR="00596965">
        <w:t xml:space="preserve"> Python suffers from performance, but its pros outweigh its cons in our project.</w:t>
      </w:r>
      <w:r w:rsidR="00FD4384">
        <w:t xml:space="preserve"> Go is a programming language designed to replace languages like C++ with its speed and simplicity. Go is mostly used in server-side </w:t>
      </w:r>
      <w:r w:rsidR="00594AA8">
        <w:t>applications;</w:t>
      </w:r>
      <w:r w:rsidR="00FD4384">
        <w:t xml:space="preserve"> </w:t>
      </w:r>
      <w:r w:rsidR="008640C7">
        <w:t>however,</w:t>
      </w:r>
      <w:r w:rsidR="00FD4384">
        <w:t xml:space="preserve"> it is rather new, and many issues one may have learning won’t have been solved, resulting in longer development times.</w:t>
      </w:r>
      <w:r w:rsidR="00CB252F">
        <w:t xml:space="preserve"> The 2 languages that seem the most relevant for the type of application we are making (a web application) are JavaScript (using some sort of </w:t>
      </w:r>
      <w:r w:rsidR="00594AA8">
        <w:t>server-side</w:t>
      </w:r>
      <w:r w:rsidR="00CB252F">
        <w:t xml:space="preserve"> engine) and Python (using an http server library like Flask). Due to the simplicity of Python, and its wide application, we will choose it for our project, along with the Flask library for web development.</w:t>
      </w:r>
    </w:p>
    <w:p w14:paraId="72151EB9" w14:textId="2E2B437A" w:rsidR="00894080"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 in one place.</w:t>
      </w:r>
      <w:r w:rsidR="00134BEB">
        <w:t xml:space="preserve"> Some integrated development environments are designed to support many different languages, while others are tailored to individual languages. 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0156EF">
        <w:t xml:space="preserve"> PyCharm would be ideal as it is tailored for Python, and its error highlighting and code completion will greatly assist in development speed.</w:t>
      </w:r>
      <w:r w:rsidR="00B809E4">
        <w:t xml:space="preserve"> 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 These cons make Visual Studio very hard to master.</w:t>
      </w:r>
      <w:r w:rsidR="00344632">
        <w:t xml:space="preserve"> Sublime text is more of a text editor with syntax highlighting rather than an IDE. It features code completion, </w:t>
      </w:r>
      <w:r w:rsidR="00344632">
        <w:lastRenderedPageBreak/>
        <w:t>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The Python IDE otherwise known as ‘IDLE’ is a Python specific integrated development environment that comes with the default installation of Python. It features the same syntax highlighting of any IDE, console output and error messages, though it has a very outdated appearance, has 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4CC87C75" w14:textId="3342BEC9" w:rsidR="004742A0" w:rsidRPr="000E214D" w:rsidRDefault="005C4C6D" w:rsidP="000E214D">
      <w:r>
        <w:t>Databases have many implementations</w:t>
      </w:r>
      <w:r w:rsidR="00F70985">
        <w:t xml:space="preserve">. Databases supported by Python </w:t>
      </w:r>
      <w:r w:rsidR="00475ED1">
        <w:t xml:space="preserve">that suite our application consist of SQL implementations. </w:t>
      </w:r>
      <w:r w:rsidR="000F189F">
        <w:t>SQL or ‘Structured Query Language’ is a standard for relational databases</w:t>
      </w:r>
      <w:r w:rsidR="000F189F">
        <w:t>. Microsoft Access is a 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1E7D74">
        <w:t xml:space="preserve"> SQLite is a small and reliable database engine </w:t>
      </w:r>
      <w:r w:rsidR="00524254">
        <w:t>already included</w:t>
      </w:r>
      <w:r w:rsidR="001E7D74">
        <w:t xml:space="preserve"> in most devices such as mobile phones, it is bundled in the default installation of Python, and its very easy to learn.</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r w:rsidR="009C2304">
        <w:t xml:space="preserve">MySQL is another SQL implementation that </w:t>
      </w:r>
      <w:r w:rsidR="003954F5">
        <w:t xml:space="preserve">is </w:t>
      </w:r>
      <w:r w:rsidR="009C2304">
        <w:t>multithreaded compared to SQLite. This approach means that MySQL can be used for many users, which is not necessary for our product.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77777777" w:rsidR="00BF5B25" w:rsidRPr="00BF5B25" w:rsidRDefault="00BF5B25" w:rsidP="00BF5B25"/>
    <w:p w14:paraId="077036EE" w14:textId="08A4FFBD" w:rsidR="00BF5B25" w:rsidRDefault="006F6FF7" w:rsidP="00BF5B25">
      <w:pPr>
        <w:pStyle w:val="Heading2"/>
        <w:spacing w:before="240"/>
      </w:pPr>
      <w:bookmarkStart w:id="28" w:name="_Toc80799809"/>
      <w:r>
        <w:t>7</w:t>
      </w:r>
      <w:r w:rsidR="00BF5B25">
        <w:t>.3</w:t>
      </w:r>
      <w:r w:rsidR="00BF5B25" w:rsidRPr="00BF5B25">
        <w:t xml:space="preserve"> </w:t>
      </w:r>
      <w:r w:rsidR="00BF5B25">
        <w:t>Business Use Case Narratives (Descriptions)</w:t>
      </w:r>
      <w:bookmarkEnd w:id="28"/>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7D78CD5A" w14:textId="6B294EDE" w:rsidR="00955985" w:rsidRDefault="00955985">
      <w:pPr>
        <w:rPr>
          <w:rFonts w:asciiTheme="minorHAnsi" w:hAnsiTheme="minorHAnsi"/>
          <w:i/>
          <w:iCs/>
          <w:sz w:val="22"/>
        </w:rPr>
      </w:pPr>
      <w:r>
        <w:rPr>
          <w:rFonts w:asciiTheme="minorHAnsi" w:hAnsiTheme="minorHAnsi"/>
          <w:sz w:val="22"/>
        </w:rPr>
        <w:t xml:space="preserve">Kanchev, K. (2021), 10 Interesting Facts About JavaScript Each JS Programmer May Want to Know. </w:t>
      </w:r>
      <w:r>
        <w:rPr>
          <w:rFonts w:asciiTheme="minorHAnsi" w:hAnsiTheme="minorHAnsi"/>
          <w:i/>
          <w:iCs/>
          <w:sz w:val="22"/>
        </w:rPr>
        <w:t xml:space="preserve">Techva Me, </w:t>
      </w:r>
      <w:hyperlink r:id="rId12" w:history="1">
        <w:r w:rsidRPr="00B64D00">
          <w:rPr>
            <w:rStyle w:val="Hyperlink"/>
            <w:rFonts w:asciiTheme="minorHAnsi" w:hAnsiTheme="minorHAnsi"/>
            <w:i/>
            <w:iCs/>
            <w:sz w:val="22"/>
          </w:rPr>
          <w:t>https://techva.me/ten-interesting-facts-about-javascript/</w:t>
        </w:r>
      </w:hyperlink>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3"/>
      <w:footerReference w:type="default" r:id="rId14"/>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C5A6" w14:textId="77777777" w:rsidR="001F2814" w:rsidRDefault="001F2814" w:rsidP="00657A95">
      <w:pPr>
        <w:spacing w:after="0" w:line="240" w:lineRule="auto"/>
      </w:pPr>
      <w:r>
        <w:separator/>
      </w:r>
    </w:p>
  </w:endnote>
  <w:endnote w:type="continuationSeparator" w:id="0">
    <w:p w14:paraId="25289A0C" w14:textId="77777777" w:rsidR="001F2814" w:rsidRDefault="001F2814" w:rsidP="00657A95">
      <w:pPr>
        <w:spacing w:after="0" w:line="240" w:lineRule="auto"/>
      </w:pPr>
      <w:r>
        <w:continuationSeparator/>
      </w:r>
    </w:p>
  </w:endnote>
  <w:endnote w:type="continuationNotice" w:id="1">
    <w:p w14:paraId="246A9E92" w14:textId="77777777" w:rsidR="001F2814" w:rsidRDefault="001F2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147F6CAC"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E71899">
      <w:rPr>
        <w:noProof/>
        <w:sz w:val="16"/>
        <w:szCs w:val="16"/>
      </w:rPr>
      <w:t>26/09/2021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B1DA" w14:textId="77777777" w:rsidR="001F2814" w:rsidRDefault="001F2814" w:rsidP="00657A95">
      <w:pPr>
        <w:spacing w:after="0" w:line="240" w:lineRule="auto"/>
      </w:pPr>
      <w:r>
        <w:separator/>
      </w:r>
    </w:p>
  </w:footnote>
  <w:footnote w:type="continuationSeparator" w:id="0">
    <w:p w14:paraId="06D074E4" w14:textId="77777777" w:rsidR="001F2814" w:rsidRDefault="001F2814" w:rsidP="00657A95">
      <w:pPr>
        <w:spacing w:after="0" w:line="240" w:lineRule="auto"/>
      </w:pPr>
      <w:r>
        <w:continuationSeparator/>
      </w:r>
    </w:p>
  </w:footnote>
  <w:footnote w:type="continuationNotice" w:id="1">
    <w:p w14:paraId="38A4DB90" w14:textId="77777777" w:rsidR="001F2814" w:rsidRDefault="001F28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309AA"/>
    <w:rsid w:val="00032D9E"/>
    <w:rsid w:val="00032F03"/>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4BEB"/>
    <w:rsid w:val="00135711"/>
    <w:rsid w:val="00137A92"/>
    <w:rsid w:val="00140B12"/>
    <w:rsid w:val="001457CC"/>
    <w:rsid w:val="0014775A"/>
    <w:rsid w:val="00150289"/>
    <w:rsid w:val="00150562"/>
    <w:rsid w:val="00151181"/>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E7D74"/>
    <w:rsid w:val="001F2814"/>
    <w:rsid w:val="001F447C"/>
    <w:rsid w:val="001F53DE"/>
    <w:rsid w:val="001F6989"/>
    <w:rsid w:val="002032AA"/>
    <w:rsid w:val="00204267"/>
    <w:rsid w:val="002044D2"/>
    <w:rsid w:val="0020473F"/>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4632"/>
    <w:rsid w:val="003450E4"/>
    <w:rsid w:val="00345A97"/>
    <w:rsid w:val="003506E5"/>
    <w:rsid w:val="00351F6D"/>
    <w:rsid w:val="00352A1C"/>
    <w:rsid w:val="00354955"/>
    <w:rsid w:val="0035579B"/>
    <w:rsid w:val="00356FA4"/>
    <w:rsid w:val="0036299E"/>
    <w:rsid w:val="00365684"/>
    <w:rsid w:val="00367255"/>
    <w:rsid w:val="00371C02"/>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208"/>
    <w:rsid w:val="003B4CB7"/>
    <w:rsid w:val="003B5ED6"/>
    <w:rsid w:val="003C2535"/>
    <w:rsid w:val="003C260A"/>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40022A"/>
    <w:rsid w:val="0040171D"/>
    <w:rsid w:val="00402837"/>
    <w:rsid w:val="00402CE9"/>
    <w:rsid w:val="00405313"/>
    <w:rsid w:val="00406712"/>
    <w:rsid w:val="00412A51"/>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5290"/>
    <w:rsid w:val="004A6649"/>
    <w:rsid w:val="004A6857"/>
    <w:rsid w:val="004A7F44"/>
    <w:rsid w:val="004B177B"/>
    <w:rsid w:val="004B3CEC"/>
    <w:rsid w:val="004B47B3"/>
    <w:rsid w:val="004B5580"/>
    <w:rsid w:val="004C0FB0"/>
    <w:rsid w:val="004C133B"/>
    <w:rsid w:val="004C3F42"/>
    <w:rsid w:val="004C47DC"/>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31F0"/>
    <w:rsid w:val="005051F7"/>
    <w:rsid w:val="00505F5A"/>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7E0B"/>
    <w:rsid w:val="00560B60"/>
    <w:rsid w:val="005635E5"/>
    <w:rsid w:val="00570E0D"/>
    <w:rsid w:val="00572166"/>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1A2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6B7"/>
    <w:rsid w:val="007B68EB"/>
    <w:rsid w:val="007C3A33"/>
    <w:rsid w:val="007D0932"/>
    <w:rsid w:val="007D0CDA"/>
    <w:rsid w:val="007D35CC"/>
    <w:rsid w:val="007E03CA"/>
    <w:rsid w:val="007E4638"/>
    <w:rsid w:val="007E60D6"/>
    <w:rsid w:val="007E6A9C"/>
    <w:rsid w:val="007F03F5"/>
    <w:rsid w:val="007F0947"/>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55985"/>
    <w:rsid w:val="00960E7C"/>
    <w:rsid w:val="00961D0F"/>
    <w:rsid w:val="009644F6"/>
    <w:rsid w:val="00964D01"/>
    <w:rsid w:val="00967C0E"/>
    <w:rsid w:val="00971E29"/>
    <w:rsid w:val="00972144"/>
    <w:rsid w:val="009740A5"/>
    <w:rsid w:val="00975773"/>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6FA6"/>
    <w:rsid w:val="00A67474"/>
    <w:rsid w:val="00A6792E"/>
    <w:rsid w:val="00A704BC"/>
    <w:rsid w:val="00A709B3"/>
    <w:rsid w:val="00A71E21"/>
    <w:rsid w:val="00A730FB"/>
    <w:rsid w:val="00A7329B"/>
    <w:rsid w:val="00A73542"/>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469C"/>
    <w:rsid w:val="00AE64C4"/>
    <w:rsid w:val="00AF239A"/>
    <w:rsid w:val="00AF414A"/>
    <w:rsid w:val="00AF5C70"/>
    <w:rsid w:val="00AF6564"/>
    <w:rsid w:val="00AF677E"/>
    <w:rsid w:val="00B00301"/>
    <w:rsid w:val="00B00BC2"/>
    <w:rsid w:val="00B00E75"/>
    <w:rsid w:val="00B016D1"/>
    <w:rsid w:val="00B02E74"/>
    <w:rsid w:val="00B03C3B"/>
    <w:rsid w:val="00B042C3"/>
    <w:rsid w:val="00B04332"/>
    <w:rsid w:val="00B07B9E"/>
    <w:rsid w:val="00B1459D"/>
    <w:rsid w:val="00B177D4"/>
    <w:rsid w:val="00B17878"/>
    <w:rsid w:val="00B250AE"/>
    <w:rsid w:val="00B30AEB"/>
    <w:rsid w:val="00B31AE8"/>
    <w:rsid w:val="00B35D5B"/>
    <w:rsid w:val="00B370EB"/>
    <w:rsid w:val="00B44660"/>
    <w:rsid w:val="00B46057"/>
    <w:rsid w:val="00B4682E"/>
    <w:rsid w:val="00B47F8D"/>
    <w:rsid w:val="00B541E1"/>
    <w:rsid w:val="00B5744E"/>
    <w:rsid w:val="00B57F41"/>
    <w:rsid w:val="00B6110D"/>
    <w:rsid w:val="00B63E5E"/>
    <w:rsid w:val="00B67987"/>
    <w:rsid w:val="00B702DA"/>
    <w:rsid w:val="00B70339"/>
    <w:rsid w:val="00B74A23"/>
    <w:rsid w:val="00B75C7E"/>
    <w:rsid w:val="00B75E4F"/>
    <w:rsid w:val="00B76AFA"/>
    <w:rsid w:val="00B76FEB"/>
    <w:rsid w:val="00B7731E"/>
    <w:rsid w:val="00B775DE"/>
    <w:rsid w:val="00B809E4"/>
    <w:rsid w:val="00B84BA8"/>
    <w:rsid w:val="00B907B9"/>
    <w:rsid w:val="00B919A5"/>
    <w:rsid w:val="00B91B5E"/>
    <w:rsid w:val="00B9227C"/>
    <w:rsid w:val="00B92AAF"/>
    <w:rsid w:val="00BA16D0"/>
    <w:rsid w:val="00BA2281"/>
    <w:rsid w:val="00BA23C9"/>
    <w:rsid w:val="00BA28AE"/>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0A10"/>
    <w:rsid w:val="00C81F73"/>
    <w:rsid w:val="00C82B87"/>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464"/>
    <w:rsid w:val="00CB5FDC"/>
    <w:rsid w:val="00CC0FC5"/>
    <w:rsid w:val="00CC14F0"/>
    <w:rsid w:val="00CC2A46"/>
    <w:rsid w:val="00CC3444"/>
    <w:rsid w:val="00CC3D45"/>
    <w:rsid w:val="00CC528B"/>
    <w:rsid w:val="00CC5955"/>
    <w:rsid w:val="00CC6048"/>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92A"/>
    <w:rsid w:val="00D30243"/>
    <w:rsid w:val="00D30CCF"/>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E02"/>
    <w:rsid w:val="00E662D2"/>
    <w:rsid w:val="00E71137"/>
    <w:rsid w:val="00E71899"/>
    <w:rsid w:val="00E71C9D"/>
    <w:rsid w:val="00E7373A"/>
    <w:rsid w:val="00E84EEE"/>
    <w:rsid w:val="00E8567C"/>
    <w:rsid w:val="00E86958"/>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70985"/>
    <w:rsid w:val="00F71F6D"/>
    <w:rsid w:val="00F77FD2"/>
    <w:rsid w:val="00F823BA"/>
    <w:rsid w:val="00F86537"/>
    <w:rsid w:val="00F91636"/>
    <w:rsid w:val="00F91CC7"/>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echva.me/ten-interesting-facts-about-javascrip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2.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3.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4981</TotalTime>
  <Pages>16</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65</cp:revision>
  <cp:lastPrinted>2019-07-11T03:46:00Z</cp:lastPrinted>
  <dcterms:created xsi:type="dcterms:W3CDTF">2019-09-13T04:09:00Z</dcterms:created>
  <dcterms:modified xsi:type="dcterms:W3CDTF">2021-09-26T10:41:00Z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